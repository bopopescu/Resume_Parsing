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68598" w14:textId="77777777" w:rsidR="00DE60A4" w:rsidRPr="00BC7590" w:rsidRDefault="009D6A61" w:rsidP="00D71661">
      <w:pPr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BC7590">
        <w:rPr>
          <w:rFonts w:ascii="Times New Roman" w:hAnsi="Times New Roman"/>
          <w:b/>
          <w:sz w:val="32"/>
          <w:szCs w:val="32"/>
        </w:rPr>
        <w:t>Bruce Andrew Recht</w:t>
      </w:r>
    </w:p>
    <w:p w14:paraId="1DAFE134" w14:textId="77777777" w:rsidR="00D71661" w:rsidRDefault="00D71661" w:rsidP="00D71661">
      <w:pPr>
        <w:rPr>
          <w:rFonts w:ascii="Times New Roman" w:hAnsi="Times New Roman"/>
          <w:b/>
          <w:sz w:val="24"/>
          <w:szCs w:val="24"/>
        </w:rPr>
      </w:pPr>
      <w:r w:rsidRPr="00D71661">
        <w:rPr>
          <w:rFonts w:ascii="Times New Roman" w:hAnsi="Times New Roman"/>
          <w:b/>
          <w:sz w:val="24"/>
          <w:szCs w:val="24"/>
        </w:rPr>
        <w:t>Current Address</w:t>
      </w:r>
      <w:r w:rsidR="005878B2">
        <w:rPr>
          <w:rFonts w:ascii="Times New Roman" w:hAnsi="Times New Roman"/>
          <w:b/>
          <w:sz w:val="24"/>
          <w:szCs w:val="24"/>
        </w:rPr>
        <w:t xml:space="preserve">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</w:t>
      </w:r>
    </w:p>
    <w:p w14:paraId="7F5F4F38" w14:textId="634832A3" w:rsidR="00E509F6" w:rsidRDefault="00E509F6" w:rsidP="00D716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9F7F54">
        <w:rPr>
          <w:rFonts w:ascii="Times New Roman" w:hAnsi="Times New Roman"/>
          <w:sz w:val="24"/>
          <w:szCs w:val="24"/>
        </w:rPr>
        <w:t>300</w:t>
      </w:r>
      <w:r>
        <w:rPr>
          <w:rFonts w:ascii="Times New Roman" w:hAnsi="Times New Roman"/>
          <w:sz w:val="24"/>
          <w:szCs w:val="24"/>
        </w:rPr>
        <w:t xml:space="preserve"> Baltimore Ave </w:t>
      </w:r>
      <w:r w:rsidR="005E7E6E">
        <w:rPr>
          <w:rFonts w:ascii="Times New Roman" w:hAnsi="Times New Roman"/>
          <w:sz w:val="24"/>
          <w:szCs w:val="24"/>
        </w:rPr>
        <w:t>306</w:t>
      </w:r>
      <w:r>
        <w:rPr>
          <w:rFonts w:ascii="Times New Roman" w:hAnsi="Times New Roman"/>
          <w:sz w:val="24"/>
          <w:szCs w:val="24"/>
        </w:rPr>
        <w:t>C</w:t>
      </w:r>
    </w:p>
    <w:p w14:paraId="066F148E" w14:textId="77777777" w:rsidR="00D71661" w:rsidRDefault="00E509F6" w:rsidP="00D716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College Park</w:t>
      </w:r>
      <w:r w:rsidR="00D71661">
        <w:rPr>
          <w:rFonts w:ascii="Times New Roman" w:hAnsi="Times New Roman"/>
          <w:sz w:val="24"/>
          <w:szCs w:val="24"/>
        </w:rPr>
        <w:t xml:space="preserve">, MD 20850                                                                           </w:t>
      </w:r>
      <w:r w:rsidR="008D1E0C">
        <w:rPr>
          <w:rFonts w:ascii="Times New Roman" w:hAnsi="Times New Roman"/>
          <w:sz w:val="24"/>
          <w:szCs w:val="24"/>
        </w:rPr>
        <w:t xml:space="preserve">             </w:t>
      </w:r>
    </w:p>
    <w:p w14:paraId="6E742CC7" w14:textId="63AA7426" w:rsidR="00D71661" w:rsidRDefault="00FA3A7A" w:rsidP="00D716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(240) 606-5499</w:t>
      </w:r>
      <w:r w:rsidR="00D71661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</w:t>
      </w:r>
      <w:r w:rsidR="008D1E0C">
        <w:rPr>
          <w:rFonts w:ascii="Times New Roman" w:hAnsi="Times New Roman"/>
          <w:sz w:val="24"/>
          <w:szCs w:val="24"/>
        </w:rPr>
        <w:t xml:space="preserve">  </w:t>
      </w:r>
    </w:p>
    <w:p w14:paraId="79E6BA09" w14:textId="77777777" w:rsidR="00D71661" w:rsidRPr="00D71661" w:rsidRDefault="0010700F" w:rsidP="00D71661">
      <w:pPr>
        <w:rPr>
          <w:rFonts w:ascii="Times New Roman" w:hAnsi="Times New Roman"/>
          <w:b/>
          <w:sz w:val="24"/>
          <w:szCs w:val="24"/>
        </w:rPr>
      </w:pPr>
      <w:hyperlink r:id="rId8" w:history="1">
        <w:r w:rsidR="00D71661" w:rsidRPr="00EA002E">
          <w:rPr>
            <w:rStyle w:val="Hyperlink"/>
            <w:rFonts w:ascii="Times New Roman" w:hAnsi="Times New Roman"/>
            <w:sz w:val="24"/>
            <w:szCs w:val="24"/>
          </w:rPr>
          <w:t>brucerecht@gmail.com</w:t>
        </w:r>
      </w:hyperlink>
      <w:r w:rsidR="00D71661">
        <w:rPr>
          <w:rFonts w:ascii="Times New Roman" w:hAnsi="Times New Roman"/>
          <w:sz w:val="24"/>
          <w:szCs w:val="24"/>
        </w:rPr>
        <w:t xml:space="preserve"> </w:t>
      </w:r>
    </w:p>
    <w:p w14:paraId="72E3D0A5" w14:textId="77777777" w:rsidR="00B515AF" w:rsidRDefault="00B515AF" w:rsidP="00E509F6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37BF344" w14:textId="77777777" w:rsidR="00E509F6" w:rsidRDefault="00E509F6" w:rsidP="00E509F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Objective</w:t>
      </w:r>
    </w:p>
    <w:p w14:paraId="07DDA862" w14:textId="12AB0A7F" w:rsidR="00E509F6" w:rsidRPr="009F7F54" w:rsidRDefault="00E509F6" w:rsidP="009F7F54"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9F7F5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To obtain a position in </w:t>
      </w:r>
      <w:r w:rsidR="00380B40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business industry that helps me become more famil</w:t>
      </w:r>
      <w:r w:rsidR="005E7E6E">
        <w:rPr>
          <w:rFonts w:ascii="Times New Roman" w:hAnsi="Times New Roman"/>
          <w:sz w:val="24"/>
          <w:szCs w:val="24"/>
        </w:rPr>
        <w:t>iar with the fields of Marketing/Human Resources</w:t>
      </w:r>
      <w:r>
        <w:rPr>
          <w:rFonts w:ascii="Times New Roman" w:hAnsi="Times New Roman"/>
          <w:sz w:val="24"/>
          <w:szCs w:val="24"/>
        </w:rPr>
        <w:t xml:space="preserve"> while pursuing a degree in </w:t>
      </w:r>
      <w:r w:rsidR="001E0171">
        <w:rPr>
          <w:rFonts w:ascii="Times New Roman" w:hAnsi="Times New Roman"/>
          <w:sz w:val="24"/>
          <w:szCs w:val="24"/>
        </w:rPr>
        <w:t>Communications</w:t>
      </w:r>
      <w:r>
        <w:rPr>
          <w:rFonts w:ascii="Times New Roman" w:hAnsi="Times New Roman"/>
          <w:sz w:val="24"/>
          <w:szCs w:val="24"/>
        </w:rPr>
        <w:t xml:space="preserve"> at the University of Maryland.</w:t>
      </w:r>
    </w:p>
    <w:p w14:paraId="5D915BF1" w14:textId="77777777" w:rsidR="00E509F6" w:rsidRPr="00E509F6" w:rsidRDefault="00E509F6" w:rsidP="00E509F6">
      <w:pPr>
        <w:rPr>
          <w:rFonts w:ascii="Times New Roman" w:hAnsi="Times New Roman"/>
          <w:sz w:val="24"/>
          <w:szCs w:val="24"/>
        </w:rPr>
      </w:pPr>
    </w:p>
    <w:p w14:paraId="2C810A10" w14:textId="77777777" w:rsidR="00ED5321" w:rsidRDefault="00ED5321" w:rsidP="00ED5321">
      <w:pPr>
        <w:pBdr>
          <w:top w:val="single" w:sz="2" w:space="1" w:color="auto"/>
          <w:bottom w:val="single" w:sz="2" w:space="1" w:color="auto"/>
        </w:pBdr>
        <w:tabs>
          <w:tab w:val="left" w:pos="6934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</w:p>
    <w:p w14:paraId="6D6BD5A9" w14:textId="77777777" w:rsidR="000932E7" w:rsidRDefault="000932E7" w:rsidP="00ED5321">
      <w:pPr>
        <w:tabs>
          <w:tab w:val="left" w:pos="5450"/>
        </w:tabs>
        <w:jc w:val="left"/>
        <w:rPr>
          <w:rFonts w:ascii="Times New Roman" w:hAnsi="Times New Roman"/>
          <w:sz w:val="24"/>
          <w:szCs w:val="24"/>
        </w:rPr>
      </w:pPr>
    </w:p>
    <w:p w14:paraId="5CF0AA08" w14:textId="754938B6" w:rsidR="000932E7" w:rsidRDefault="009F7F54" w:rsidP="00ED5321">
      <w:pPr>
        <w:tabs>
          <w:tab w:val="left" w:pos="5450"/>
        </w:tabs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Montgomery College, Roc</w:t>
      </w:r>
      <w:r w:rsidR="000932E7" w:rsidRPr="000932E7">
        <w:rPr>
          <w:rFonts w:ascii="Times New Roman" w:hAnsi="Times New Roman"/>
          <w:b/>
          <w:sz w:val="24"/>
          <w:szCs w:val="24"/>
        </w:rPr>
        <w:t>kville Campus</w:t>
      </w:r>
    </w:p>
    <w:p w14:paraId="028BBB2A" w14:textId="5865CD73" w:rsidR="00C84CE6" w:rsidRPr="00205F17" w:rsidRDefault="00C84CE6" w:rsidP="00205F17">
      <w:pPr>
        <w:numPr>
          <w:ilvl w:val="0"/>
          <w:numId w:val="39"/>
        </w:numPr>
        <w:tabs>
          <w:tab w:val="left" w:pos="270"/>
        </w:tabs>
        <w:jc w:val="left"/>
        <w:rPr>
          <w:rFonts w:ascii="Times New Roman" w:hAnsi="Times New Roman"/>
          <w:sz w:val="24"/>
          <w:szCs w:val="24"/>
        </w:rPr>
      </w:pPr>
      <w:r w:rsidRPr="00C84CE6">
        <w:rPr>
          <w:rFonts w:ascii="Times New Roman" w:hAnsi="Times New Roman"/>
          <w:sz w:val="24"/>
          <w:szCs w:val="24"/>
        </w:rPr>
        <w:t>Associates Degree</w:t>
      </w:r>
      <w:r w:rsidR="00FA3A7A">
        <w:rPr>
          <w:rFonts w:ascii="Times New Roman" w:hAnsi="Times New Roman"/>
          <w:sz w:val="24"/>
          <w:szCs w:val="24"/>
        </w:rPr>
        <w:t xml:space="preserve"> in General Studies</w:t>
      </w:r>
      <w:r>
        <w:rPr>
          <w:rFonts w:ascii="Times New Roman" w:hAnsi="Times New Roman"/>
          <w:sz w:val="24"/>
          <w:szCs w:val="24"/>
        </w:rPr>
        <w:t xml:space="preserve"> May 2015</w:t>
      </w:r>
    </w:p>
    <w:p w14:paraId="4597F1C8" w14:textId="77777777" w:rsidR="00E3504A" w:rsidRDefault="00E3504A" w:rsidP="00C84CE6">
      <w:pPr>
        <w:numPr>
          <w:ilvl w:val="0"/>
          <w:numId w:val="39"/>
        </w:numPr>
        <w:tabs>
          <w:tab w:val="left" w:pos="270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Activities: Student Business Association Member</w:t>
      </w:r>
    </w:p>
    <w:p w14:paraId="71234FFC" w14:textId="1511997C" w:rsidR="008F397B" w:rsidRDefault="008F397B" w:rsidP="00C84CE6">
      <w:pPr>
        <w:numPr>
          <w:ilvl w:val="0"/>
          <w:numId w:val="39"/>
        </w:numPr>
        <w:tabs>
          <w:tab w:val="left" w:pos="270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 w:rsidR="00BC7590">
        <w:rPr>
          <w:rFonts w:ascii="Times New Roman" w:hAnsi="Times New Roman"/>
          <w:sz w:val="24"/>
          <w:szCs w:val="24"/>
        </w:rPr>
        <w:t xml:space="preserve">onors: Dean’s List </w:t>
      </w:r>
      <w:r w:rsidR="00E509F6">
        <w:rPr>
          <w:rFonts w:ascii="Times New Roman" w:hAnsi="Times New Roman"/>
          <w:sz w:val="24"/>
          <w:szCs w:val="24"/>
        </w:rPr>
        <w:t>three</w:t>
      </w:r>
      <w:r w:rsidR="00BC7590">
        <w:rPr>
          <w:rFonts w:ascii="Times New Roman" w:hAnsi="Times New Roman"/>
          <w:sz w:val="24"/>
          <w:szCs w:val="24"/>
        </w:rPr>
        <w:t xml:space="preserve"> semesters</w:t>
      </w:r>
      <w:r w:rsidR="00E509F6">
        <w:rPr>
          <w:rFonts w:ascii="Times New Roman" w:hAnsi="Times New Roman"/>
          <w:sz w:val="24"/>
          <w:szCs w:val="24"/>
        </w:rPr>
        <w:t>, Academic Excel</w:t>
      </w:r>
      <w:r w:rsidR="009F7F54">
        <w:rPr>
          <w:rFonts w:ascii="Times New Roman" w:hAnsi="Times New Roman"/>
          <w:sz w:val="24"/>
          <w:szCs w:val="24"/>
        </w:rPr>
        <w:t>l</w:t>
      </w:r>
      <w:r w:rsidR="00E509F6">
        <w:rPr>
          <w:rFonts w:ascii="Times New Roman" w:hAnsi="Times New Roman"/>
          <w:sz w:val="24"/>
          <w:szCs w:val="24"/>
        </w:rPr>
        <w:t>ence Award</w:t>
      </w:r>
    </w:p>
    <w:p w14:paraId="1FB65D1E" w14:textId="6CB7BFDA" w:rsidR="00FA3A7A" w:rsidRDefault="00FA3A7A" w:rsidP="00FA3A7A">
      <w:pPr>
        <w:tabs>
          <w:tab w:val="left" w:pos="270"/>
        </w:tabs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University of Maryland College Park</w:t>
      </w:r>
    </w:p>
    <w:p w14:paraId="321F100E" w14:textId="3BF9AF5C" w:rsidR="00FA3A7A" w:rsidRPr="00FA3A7A" w:rsidRDefault="00FA3A7A" w:rsidP="00FA3A7A">
      <w:pPr>
        <w:pStyle w:val="ListParagraph"/>
        <w:numPr>
          <w:ilvl w:val="0"/>
          <w:numId w:val="40"/>
        </w:numPr>
        <w:tabs>
          <w:tab w:val="left" w:pos="270"/>
        </w:tabs>
        <w:jc w:val="left"/>
        <w:rPr>
          <w:rFonts w:ascii="Times New Roman" w:hAnsi="Times New Roman"/>
          <w:sz w:val="24"/>
          <w:szCs w:val="24"/>
        </w:rPr>
      </w:pPr>
      <w:r w:rsidRPr="00FA3A7A">
        <w:rPr>
          <w:rFonts w:ascii="Times New Roman" w:hAnsi="Times New Roman"/>
          <w:sz w:val="24"/>
          <w:szCs w:val="24"/>
        </w:rPr>
        <w:t xml:space="preserve">Current status: </w:t>
      </w:r>
      <w:r w:rsidR="005E7E6E">
        <w:rPr>
          <w:rFonts w:ascii="Times New Roman" w:hAnsi="Times New Roman"/>
          <w:sz w:val="24"/>
          <w:szCs w:val="24"/>
        </w:rPr>
        <w:t>Senior</w:t>
      </w:r>
    </w:p>
    <w:p w14:paraId="392A4AD8" w14:textId="2C67D337" w:rsidR="00FA3A7A" w:rsidRPr="00205F17" w:rsidRDefault="00205F17" w:rsidP="00205F17">
      <w:pPr>
        <w:pStyle w:val="ListParagraph"/>
        <w:numPr>
          <w:ilvl w:val="0"/>
          <w:numId w:val="40"/>
        </w:numPr>
        <w:tabs>
          <w:tab w:val="left" w:pos="270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Major: Communications</w:t>
      </w:r>
    </w:p>
    <w:p w14:paraId="72C06E94" w14:textId="77777777" w:rsidR="00BC7590" w:rsidRPr="00C84CE6" w:rsidRDefault="00BC7590" w:rsidP="00BC7590">
      <w:pPr>
        <w:tabs>
          <w:tab w:val="left" w:pos="270"/>
        </w:tabs>
        <w:ind w:left="986"/>
        <w:jc w:val="left"/>
        <w:rPr>
          <w:rFonts w:ascii="Times New Roman" w:hAnsi="Times New Roman"/>
          <w:sz w:val="24"/>
          <w:szCs w:val="24"/>
        </w:rPr>
      </w:pPr>
    </w:p>
    <w:p w14:paraId="5B5F23AB" w14:textId="77777777" w:rsidR="000932E7" w:rsidRDefault="00E3504A" w:rsidP="000932E7">
      <w:pPr>
        <w:pBdr>
          <w:top w:val="single" w:sz="2" w:space="1" w:color="auto"/>
          <w:bottom w:val="single" w:sz="2" w:space="1" w:color="auto"/>
        </w:pBdr>
        <w:tabs>
          <w:tab w:val="left" w:pos="5450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</w:t>
      </w:r>
      <w:r w:rsidR="008F397B">
        <w:rPr>
          <w:rFonts w:ascii="Times New Roman" w:hAnsi="Times New Roman"/>
          <w:b/>
          <w:sz w:val="24"/>
          <w:szCs w:val="24"/>
        </w:rPr>
        <w:t xml:space="preserve"> </w:t>
      </w:r>
      <w:r w:rsidR="000932E7" w:rsidRPr="000932E7">
        <w:rPr>
          <w:rFonts w:ascii="Times New Roman" w:hAnsi="Times New Roman"/>
          <w:b/>
          <w:sz w:val="24"/>
          <w:szCs w:val="24"/>
        </w:rPr>
        <w:t>Experience</w:t>
      </w:r>
    </w:p>
    <w:p w14:paraId="6BE8335B" w14:textId="77777777" w:rsidR="000932E7" w:rsidRDefault="000932E7" w:rsidP="000932E7">
      <w:pPr>
        <w:rPr>
          <w:rFonts w:ascii="Times New Roman" w:hAnsi="Times New Roman"/>
          <w:sz w:val="24"/>
          <w:szCs w:val="24"/>
        </w:rPr>
      </w:pPr>
    </w:p>
    <w:p w14:paraId="03B3B9AA" w14:textId="28723234" w:rsidR="00205F17" w:rsidRPr="00205F17" w:rsidRDefault="00062A39" w:rsidP="000932E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Sales Representative</w:t>
      </w:r>
      <w:r w:rsidR="00205F17">
        <w:rPr>
          <w:rFonts w:ascii="Times New Roman" w:hAnsi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June ’16- August ‘16</w:t>
      </w:r>
    </w:p>
    <w:p w14:paraId="261EB934" w14:textId="7AB48DE4" w:rsidR="00205F17" w:rsidRDefault="002B36D2" w:rsidP="00E509F6">
      <w:pPr>
        <w:tabs>
          <w:tab w:val="left" w:pos="6402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Omega Courier, Inc., McLean, VA</w:t>
      </w:r>
    </w:p>
    <w:p w14:paraId="185B2E4B" w14:textId="77777777" w:rsidR="00205F17" w:rsidRDefault="00205F17" w:rsidP="00E509F6">
      <w:pPr>
        <w:tabs>
          <w:tab w:val="left" w:pos="6402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Research leads</w:t>
      </w:r>
    </w:p>
    <w:p w14:paraId="734E9E29" w14:textId="77777777" w:rsidR="00205F17" w:rsidRDefault="00205F17" w:rsidP="00E509F6">
      <w:pPr>
        <w:tabs>
          <w:tab w:val="left" w:pos="6402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Interact with clients to set up webinars and receive feedback</w:t>
      </w:r>
    </w:p>
    <w:p w14:paraId="3DEBB43B" w14:textId="3AE9522D" w:rsidR="00205F17" w:rsidRPr="00205F17" w:rsidRDefault="00205F17" w:rsidP="00E509F6">
      <w:pPr>
        <w:tabs>
          <w:tab w:val="left" w:pos="6402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Input client data into database</w:t>
      </w:r>
      <w:r>
        <w:rPr>
          <w:rFonts w:ascii="Times New Roman" w:hAnsi="Times New Roman"/>
          <w:sz w:val="24"/>
          <w:szCs w:val="24"/>
        </w:rPr>
        <w:tab/>
      </w:r>
    </w:p>
    <w:p w14:paraId="4195867F" w14:textId="77777777" w:rsidR="00205F17" w:rsidRDefault="00205F17" w:rsidP="00E509F6">
      <w:pPr>
        <w:tabs>
          <w:tab w:val="left" w:pos="6402"/>
        </w:tabs>
        <w:jc w:val="left"/>
        <w:rPr>
          <w:rFonts w:ascii="Times New Roman" w:hAnsi="Times New Roman"/>
          <w:b/>
          <w:sz w:val="24"/>
          <w:szCs w:val="24"/>
        </w:rPr>
      </w:pPr>
    </w:p>
    <w:p w14:paraId="46071AE7" w14:textId="613128AC" w:rsidR="000932E7" w:rsidRDefault="000932E7" w:rsidP="00E509F6">
      <w:pPr>
        <w:tabs>
          <w:tab w:val="left" w:pos="6402"/>
        </w:tabs>
        <w:jc w:val="left"/>
        <w:rPr>
          <w:rFonts w:ascii="Times New Roman" w:hAnsi="Times New Roman"/>
          <w:sz w:val="24"/>
          <w:szCs w:val="24"/>
        </w:rPr>
      </w:pPr>
      <w:r w:rsidRPr="000932E7">
        <w:rPr>
          <w:rFonts w:ascii="Times New Roman" w:hAnsi="Times New Roman"/>
          <w:b/>
          <w:sz w:val="24"/>
          <w:szCs w:val="24"/>
        </w:rPr>
        <w:t>Cashier and Produce Clerk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</w:t>
      </w:r>
      <w:r w:rsidR="00E509F6">
        <w:rPr>
          <w:rFonts w:ascii="Times New Roman" w:hAnsi="Times New Roman"/>
          <w:b/>
          <w:sz w:val="24"/>
          <w:szCs w:val="24"/>
        </w:rPr>
        <w:t xml:space="preserve">                           </w:t>
      </w:r>
      <w:r w:rsidR="00E509F6" w:rsidRPr="00E509F6">
        <w:rPr>
          <w:rFonts w:ascii="Times New Roman" w:hAnsi="Times New Roman"/>
          <w:sz w:val="24"/>
          <w:szCs w:val="24"/>
        </w:rPr>
        <w:t>August ’13-</w:t>
      </w:r>
      <w:r w:rsidR="005E7E6E">
        <w:rPr>
          <w:rFonts w:ascii="Times New Roman" w:hAnsi="Times New Roman"/>
          <w:sz w:val="24"/>
          <w:szCs w:val="24"/>
        </w:rPr>
        <w:t>May ‘16</w:t>
      </w:r>
    </w:p>
    <w:p w14:paraId="199FD8AD" w14:textId="77777777" w:rsidR="000932E7" w:rsidRDefault="000932E7" w:rsidP="000932E7">
      <w:pPr>
        <w:tabs>
          <w:tab w:val="left" w:pos="6402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Harris Teeter Supermarkets, Potomac, MD</w:t>
      </w:r>
    </w:p>
    <w:p w14:paraId="244826A3" w14:textId="77777777" w:rsidR="00E3504A" w:rsidRDefault="008D1E0C" w:rsidP="000932E7">
      <w:pPr>
        <w:tabs>
          <w:tab w:val="left" w:pos="6402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Provid</w:t>
      </w:r>
      <w:r w:rsidR="000B046F">
        <w:rPr>
          <w:rFonts w:ascii="Times New Roman" w:hAnsi="Times New Roman"/>
          <w:sz w:val="24"/>
          <w:szCs w:val="24"/>
        </w:rPr>
        <w:t>e</w:t>
      </w:r>
      <w:r w:rsidR="000932E7">
        <w:rPr>
          <w:rFonts w:ascii="Times New Roman" w:hAnsi="Times New Roman"/>
          <w:sz w:val="24"/>
          <w:szCs w:val="24"/>
        </w:rPr>
        <w:t xml:space="preserve"> excellent service to customers</w:t>
      </w:r>
      <w:r w:rsidR="00E3504A">
        <w:rPr>
          <w:rFonts w:ascii="Times New Roman" w:hAnsi="Times New Roman"/>
          <w:sz w:val="24"/>
          <w:szCs w:val="24"/>
        </w:rPr>
        <w:t xml:space="preserve"> while working in a fast-paced environment</w:t>
      </w:r>
    </w:p>
    <w:p w14:paraId="7EFF011F" w14:textId="77777777" w:rsidR="000932E7" w:rsidRDefault="00E509F6" w:rsidP="000932E7">
      <w:pPr>
        <w:tabs>
          <w:tab w:val="left" w:pos="6402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Motivate</w:t>
      </w:r>
      <w:r w:rsidR="00E3504A">
        <w:rPr>
          <w:rFonts w:ascii="Times New Roman" w:hAnsi="Times New Roman"/>
          <w:sz w:val="24"/>
          <w:szCs w:val="24"/>
        </w:rPr>
        <w:t xml:space="preserve"> team members to work together and efficiently stock shelves</w:t>
      </w:r>
    </w:p>
    <w:p w14:paraId="17DAEE29" w14:textId="77777777" w:rsidR="000932E7" w:rsidRDefault="008D1E0C" w:rsidP="000932E7">
      <w:pPr>
        <w:tabs>
          <w:tab w:val="left" w:pos="6402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Lead</w:t>
      </w:r>
      <w:r w:rsidR="000932E7">
        <w:rPr>
          <w:rFonts w:ascii="Times New Roman" w:hAnsi="Times New Roman"/>
          <w:sz w:val="24"/>
          <w:szCs w:val="24"/>
        </w:rPr>
        <w:t xml:space="preserve"> team when managers </w:t>
      </w:r>
      <w:r>
        <w:rPr>
          <w:rFonts w:ascii="Times New Roman" w:hAnsi="Times New Roman"/>
          <w:sz w:val="24"/>
          <w:szCs w:val="24"/>
        </w:rPr>
        <w:t>are</w:t>
      </w:r>
      <w:r w:rsidR="000932E7">
        <w:rPr>
          <w:rFonts w:ascii="Times New Roman" w:hAnsi="Times New Roman"/>
          <w:sz w:val="24"/>
          <w:szCs w:val="24"/>
        </w:rPr>
        <w:t xml:space="preserve"> not present</w:t>
      </w:r>
    </w:p>
    <w:p w14:paraId="2EDA3EF0" w14:textId="6C98D417" w:rsidR="000932E7" w:rsidRDefault="000932E7" w:rsidP="000932E7">
      <w:pPr>
        <w:tabs>
          <w:tab w:val="left" w:pos="6402"/>
        </w:tabs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</w:t>
      </w:r>
    </w:p>
    <w:p w14:paraId="39920C02" w14:textId="77777777" w:rsidR="00E30ADF" w:rsidRPr="00E30ADF" w:rsidRDefault="00E30ADF" w:rsidP="000932E7">
      <w:pPr>
        <w:tabs>
          <w:tab w:val="left" w:pos="6402"/>
        </w:tabs>
        <w:jc w:val="left"/>
        <w:rPr>
          <w:rFonts w:ascii="Times New Roman" w:hAnsi="Times New Roman"/>
          <w:sz w:val="24"/>
          <w:szCs w:val="24"/>
        </w:rPr>
      </w:pPr>
      <w:r w:rsidRPr="00E30ADF">
        <w:rPr>
          <w:rFonts w:ascii="Times New Roman" w:hAnsi="Times New Roman"/>
          <w:b/>
          <w:sz w:val="24"/>
          <w:szCs w:val="24"/>
        </w:rPr>
        <w:t>Sales Representative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June ’12-August ‘12</w:t>
      </w:r>
    </w:p>
    <w:p w14:paraId="32E3760E" w14:textId="77777777" w:rsidR="00E30ADF" w:rsidRDefault="00E30ADF" w:rsidP="000932E7">
      <w:pPr>
        <w:tabs>
          <w:tab w:val="left" w:pos="6402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Vector Marketing, Rockville MD</w:t>
      </w:r>
    </w:p>
    <w:p w14:paraId="5B34BBF2" w14:textId="77777777" w:rsidR="00E30ADF" w:rsidRDefault="00E30ADF" w:rsidP="00E30ADF">
      <w:pPr>
        <w:tabs>
          <w:tab w:val="left" w:pos="6402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Made sales calls</w:t>
      </w:r>
    </w:p>
    <w:p w14:paraId="111B09FC" w14:textId="77777777" w:rsidR="00E30ADF" w:rsidRDefault="00E30ADF" w:rsidP="008D1E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8D1E0C" w:rsidRPr="008D1E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Used excellent sales skills to present and sell products to customers.</w:t>
      </w:r>
    </w:p>
    <w:p w14:paraId="555ABE92" w14:textId="77777777" w:rsidR="008D1E0C" w:rsidRDefault="008D1E0C" w:rsidP="008D1E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Used computer program/website to enter in orders</w:t>
      </w:r>
    </w:p>
    <w:p w14:paraId="154DBF75" w14:textId="77777777" w:rsidR="00E30ADF" w:rsidRDefault="00E30ADF" w:rsidP="00E30ADF">
      <w:pPr>
        <w:tabs>
          <w:tab w:val="left" w:pos="6402"/>
        </w:tabs>
        <w:jc w:val="left"/>
        <w:rPr>
          <w:rFonts w:ascii="Times New Roman" w:hAnsi="Times New Roman"/>
          <w:sz w:val="24"/>
          <w:szCs w:val="24"/>
        </w:rPr>
      </w:pPr>
    </w:p>
    <w:p w14:paraId="14EC3E9D" w14:textId="7E3066E7" w:rsidR="00BC7590" w:rsidRPr="001D29D1" w:rsidRDefault="005E7E6E" w:rsidP="001D29D1">
      <w:pPr>
        <w:pBdr>
          <w:top w:val="single" w:sz="2" w:space="1" w:color="auto"/>
          <w:bottom w:val="single" w:sz="2" w:space="1" w:color="auto"/>
        </w:pBdr>
        <w:tabs>
          <w:tab w:val="left" w:pos="6402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Skills and Volunteer Experience</w:t>
      </w:r>
    </w:p>
    <w:p w14:paraId="271EA475" w14:textId="24DEB8AD" w:rsidR="005E7E6E" w:rsidRDefault="005E7E6E" w:rsidP="00E30ADF">
      <w:pPr>
        <w:tabs>
          <w:tab w:val="left" w:pos="6402"/>
        </w:tabs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Volunteer Experience</w:t>
      </w:r>
    </w:p>
    <w:p w14:paraId="5D97D54C" w14:textId="2B9A62BC" w:rsidR="005E7E6E" w:rsidRPr="005E7E6E" w:rsidRDefault="005E7E6E" w:rsidP="00E30ADF">
      <w:pPr>
        <w:tabs>
          <w:tab w:val="left" w:pos="6402"/>
        </w:tabs>
        <w:jc w:val="left"/>
        <w:rPr>
          <w:rFonts w:ascii="Times New Roman" w:hAnsi="Times New Roman"/>
          <w:sz w:val="24"/>
          <w:szCs w:val="24"/>
        </w:rPr>
      </w:pPr>
      <w:r w:rsidRPr="005E7E6E">
        <w:rPr>
          <w:rFonts w:ascii="Times New Roman" w:hAnsi="Times New Roman"/>
          <w:sz w:val="24"/>
          <w:szCs w:val="24"/>
        </w:rPr>
        <w:t>Fundraing Chair for Students Helping Honduras</w:t>
      </w:r>
    </w:p>
    <w:p w14:paraId="5EABA1E6" w14:textId="5CCA92CC" w:rsidR="005E7E6E" w:rsidRPr="005E7E6E" w:rsidRDefault="005E7E6E" w:rsidP="00E30ADF">
      <w:pPr>
        <w:tabs>
          <w:tab w:val="left" w:pos="6402"/>
        </w:tabs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Skills</w:t>
      </w:r>
    </w:p>
    <w:p w14:paraId="462AD424" w14:textId="77777777" w:rsidR="000932E7" w:rsidRDefault="00E30ADF" w:rsidP="00E30ADF">
      <w:pPr>
        <w:tabs>
          <w:tab w:val="left" w:pos="6402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Fluent in American Sign Language (ASL)</w:t>
      </w:r>
    </w:p>
    <w:p w14:paraId="4B7C6B5C" w14:textId="697907E5" w:rsidR="008D1E0C" w:rsidRDefault="008D1E0C" w:rsidP="00BC2139">
      <w:pPr>
        <w:tabs>
          <w:tab w:val="left" w:pos="6402"/>
          <w:tab w:val="left" w:pos="6790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computer skills</w:t>
      </w:r>
      <w:r w:rsidR="009C6743">
        <w:rPr>
          <w:rFonts w:ascii="Times New Roman" w:hAnsi="Times New Roman"/>
          <w:sz w:val="24"/>
          <w:szCs w:val="24"/>
        </w:rPr>
        <w:t xml:space="preserve"> (Microsoft Word, Microsoft PowerPoint, Microsoft Excel)</w:t>
      </w:r>
    </w:p>
    <w:p w14:paraId="21E8A3BB" w14:textId="1D6AD94A" w:rsidR="005E7E6E" w:rsidRPr="00E30ADF" w:rsidRDefault="005E7E6E" w:rsidP="00BC2139">
      <w:pPr>
        <w:tabs>
          <w:tab w:val="left" w:pos="6402"/>
          <w:tab w:val="left" w:pos="6790"/>
        </w:tabs>
        <w:jc w:val="left"/>
        <w:rPr>
          <w:rFonts w:ascii="Times New Roman" w:hAnsi="Times New Roman"/>
          <w:sz w:val="24"/>
          <w:szCs w:val="24"/>
        </w:rPr>
      </w:pPr>
    </w:p>
    <w:sectPr w:rsidR="005E7E6E" w:rsidRPr="00E30ADF" w:rsidSect="00E86772">
      <w:headerReference w:type="default" r:id="rId9"/>
      <w:footerReference w:type="default" r:id="rId10"/>
      <w:pgSz w:w="12240" w:h="15840"/>
      <w:pgMar w:top="1152" w:right="1296" w:bottom="1008" w:left="1296" w:header="965" w:footer="9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E0471" w14:textId="77777777" w:rsidR="0010700F" w:rsidRDefault="0010700F">
      <w:r>
        <w:separator/>
      </w:r>
    </w:p>
  </w:endnote>
  <w:endnote w:type="continuationSeparator" w:id="0">
    <w:p w14:paraId="763C80FF" w14:textId="77777777" w:rsidR="0010700F" w:rsidRDefault="00107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5255F" w14:textId="4049204A" w:rsidR="009F7F54" w:rsidRDefault="009F7F54">
    <w:pPr>
      <w:pStyle w:val="Footer"/>
    </w:pPr>
    <w:r>
      <w:tab/>
    </w:r>
    <w:r>
      <w:rPr>
        <w:rStyle w:val="PageNumber"/>
        <w:b/>
        <w:sz w:val="21"/>
      </w:rPr>
      <w:fldChar w:fldCharType="begin"/>
    </w:r>
    <w:r>
      <w:rPr>
        <w:rStyle w:val="PageNumber"/>
        <w:b/>
        <w:sz w:val="21"/>
      </w:rPr>
      <w:instrText xml:space="preserve"> PAGE </w:instrText>
    </w:r>
    <w:r>
      <w:rPr>
        <w:rStyle w:val="PageNumber"/>
        <w:b/>
        <w:sz w:val="21"/>
      </w:rPr>
      <w:fldChar w:fldCharType="separate"/>
    </w:r>
    <w:r w:rsidR="00761F73">
      <w:rPr>
        <w:rStyle w:val="PageNumber"/>
        <w:b/>
        <w:noProof/>
        <w:sz w:val="21"/>
      </w:rPr>
      <w:t>2</w:t>
    </w:r>
    <w:r>
      <w:rPr>
        <w:rStyle w:val="PageNumber"/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1FA67" w14:textId="77777777" w:rsidR="0010700F" w:rsidRDefault="0010700F">
      <w:r>
        <w:separator/>
      </w:r>
    </w:p>
  </w:footnote>
  <w:footnote w:type="continuationSeparator" w:id="0">
    <w:p w14:paraId="27E1E2EA" w14:textId="77777777" w:rsidR="0010700F" w:rsidRDefault="00107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B5B2D" w14:textId="77777777" w:rsidR="009F7F54" w:rsidRDefault="009F7F54">
    <w:pPr>
      <w:pStyle w:val="Header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4A25DC8"/>
    <w:multiLevelType w:val="hybridMultilevel"/>
    <w:tmpl w:val="2D5E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5782D"/>
    <w:multiLevelType w:val="hybridMultilevel"/>
    <w:tmpl w:val="3B56D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5" w15:restartNumberingAfterBreak="0">
    <w:nsid w:val="17D87AD5"/>
    <w:multiLevelType w:val="hybridMultilevel"/>
    <w:tmpl w:val="09AED57A"/>
    <w:lvl w:ilvl="0" w:tplc="0409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6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2EE4134C"/>
    <w:multiLevelType w:val="hybridMultilevel"/>
    <w:tmpl w:val="E92AB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7C65D5"/>
    <w:multiLevelType w:val="hybridMultilevel"/>
    <w:tmpl w:val="CA9EA542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9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1" w15:restartNumberingAfterBreak="0">
    <w:nsid w:val="36FA61EC"/>
    <w:multiLevelType w:val="hybridMultilevel"/>
    <w:tmpl w:val="E73E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D3E66"/>
    <w:multiLevelType w:val="hybridMultilevel"/>
    <w:tmpl w:val="3426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211F8"/>
    <w:multiLevelType w:val="hybridMultilevel"/>
    <w:tmpl w:val="22FC8664"/>
    <w:lvl w:ilvl="0" w:tplc="04090001">
      <w:start w:val="1"/>
      <w:numFmt w:val="bullet"/>
      <w:lvlText w:val=""/>
      <w:lvlJc w:val="left"/>
      <w:pPr>
        <w:ind w:left="7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1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882" w:hanging="360"/>
      </w:pPr>
      <w:rPr>
        <w:rFonts w:ascii="Wingdings" w:hAnsi="Wingdings" w:hint="default"/>
      </w:rPr>
    </w:lvl>
  </w:abstractNum>
  <w:abstractNum w:abstractNumId="14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5D154105"/>
    <w:multiLevelType w:val="hybridMultilevel"/>
    <w:tmpl w:val="52607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74391"/>
    <w:multiLevelType w:val="hybridMultilevel"/>
    <w:tmpl w:val="885A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8" w15:restartNumberingAfterBreak="0">
    <w:nsid w:val="70CA49B8"/>
    <w:multiLevelType w:val="hybridMultilevel"/>
    <w:tmpl w:val="A2D44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A34390"/>
    <w:multiLevelType w:val="hybridMultilevel"/>
    <w:tmpl w:val="6CB0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4"/>
  </w:num>
  <w:num w:numId="19">
    <w:abstractNumId w:val="17"/>
  </w:num>
  <w:num w:numId="20">
    <w:abstractNumId w:val="3"/>
  </w:num>
  <w:num w:numId="21">
    <w:abstractNumId w:val="6"/>
  </w:num>
  <w:num w:numId="22">
    <w:abstractNumId w:val="10"/>
  </w:num>
  <w:num w:numId="23">
    <w:abstractNumId w:val="14"/>
  </w:num>
  <w:num w:numId="24">
    <w:abstractNumId w:val="9"/>
  </w:num>
  <w:num w:numId="25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11"/>
  </w:num>
  <w:num w:numId="30">
    <w:abstractNumId w:val="18"/>
  </w:num>
  <w:num w:numId="31">
    <w:abstractNumId w:val="19"/>
  </w:num>
  <w:num w:numId="32">
    <w:abstractNumId w:val="13"/>
  </w:num>
  <w:num w:numId="33">
    <w:abstractNumId w:val="7"/>
  </w:num>
  <w:num w:numId="34">
    <w:abstractNumId w:val="1"/>
  </w:num>
  <w:num w:numId="35">
    <w:abstractNumId w:val="12"/>
  </w:num>
  <w:num w:numId="36">
    <w:abstractNumId w:val="15"/>
  </w:num>
  <w:num w:numId="37">
    <w:abstractNumId w:val="2"/>
  </w:num>
  <w:num w:numId="38">
    <w:abstractNumId w:val="8"/>
  </w:num>
  <w:num w:numId="39">
    <w:abstractNumId w:val="5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activeWritingStyle w:appName="MSWord" w:lang="en-US" w:vendorID="8" w:dllVersion="513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87"/>
  <w:displayHorizont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46"/>
    <w:rsid w:val="00051546"/>
    <w:rsid w:val="000629E3"/>
    <w:rsid w:val="00062A39"/>
    <w:rsid w:val="000932E7"/>
    <w:rsid w:val="000B046F"/>
    <w:rsid w:val="000C15BC"/>
    <w:rsid w:val="000E04E8"/>
    <w:rsid w:val="000E7DC7"/>
    <w:rsid w:val="0010700F"/>
    <w:rsid w:val="00156DAD"/>
    <w:rsid w:val="00183BBA"/>
    <w:rsid w:val="001D29D1"/>
    <w:rsid w:val="001E0171"/>
    <w:rsid w:val="002032F4"/>
    <w:rsid w:val="00205F17"/>
    <w:rsid w:val="002444D9"/>
    <w:rsid w:val="002630C6"/>
    <w:rsid w:val="00290A7F"/>
    <w:rsid w:val="00295882"/>
    <w:rsid w:val="002B2E3A"/>
    <w:rsid w:val="002B36D2"/>
    <w:rsid w:val="002C7A20"/>
    <w:rsid w:val="002D0C99"/>
    <w:rsid w:val="002D63BB"/>
    <w:rsid w:val="002E299C"/>
    <w:rsid w:val="003063E7"/>
    <w:rsid w:val="00380B40"/>
    <w:rsid w:val="003A3ADD"/>
    <w:rsid w:val="003B1EC2"/>
    <w:rsid w:val="003B4704"/>
    <w:rsid w:val="003C366A"/>
    <w:rsid w:val="003E2208"/>
    <w:rsid w:val="00426158"/>
    <w:rsid w:val="00457EC5"/>
    <w:rsid w:val="004765F7"/>
    <w:rsid w:val="0047661A"/>
    <w:rsid w:val="004D1150"/>
    <w:rsid w:val="004D7CA1"/>
    <w:rsid w:val="004F0CE6"/>
    <w:rsid w:val="00521CF1"/>
    <w:rsid w:val="00523E99"/>
    <w:rsid w:val="00524E33"/>
    <w:rsid w:val="00580CD7"/>
    <w:rsid w:val="00583C61"/>
    <w:rsid w:val="005878B2"/>
    <w:rsid w:val="005B2167"/>
    <w:rsid w:val="005C2D41"/>
    <w:rsid w:val="005E053F"/>
    <w:rsid w:val="005E7E6E"/>
    <w:rsid w:val="005F3C66"/>
    <w:rsid w:val="00603FCE"/>
    <w:rsid w:val="0060462D"/>
    <w:rsid w:val="00640831"/>
    <w:rsid w:val="00692E48"/>
    <w:rsid w:val="006F7BC2"/>
    <w:rsid w:val="0071222D"/>
    <w:rsid w:val="00761F73"/>
    <w:rsid w:val="007C031D"/>
    <w:rsid w:val="007C0B66"/>
    <w:rsid w:val="007C583F"/>
    <w:rsid w:val="007C7269"/>
    <w:rsid w:val="007D020F"/>
    <w:rsid w:val="007F2CF2"/>
    <w:rsid w:val="00862D0A"/>
    <w:rsid w:val="008D1E0C"/>
    <w:rsid w:val="008F397B"/>
    <w:rsid w:val="009259BC"/>
    <w:rsid w:val="009647EE"/>
    <w:rsid w:val="0097670E"/>
    <w:rsid w:val="009C6743"/>
    <w:rsid w:val="009D5963"/>
    <w:rsid w:val="009D6A61"/>
    <w:rsid w:val="009F7F54"/>
    <w:rsid w:val="00A807F0"/>
    <w:rsid w:val="00B22E96"/>
    <w:rsid w:val="00B515AF"/>
    <w:rsid w:val="00B5612C"/>
    <w:rsid w:val="00B9732A"/>
    <w:rsid w:val="00BC1A9B"/>
    <w:rsid w:val="00BC2139"/>
    <w:rsid w:val="00BC7590"/>
    <w:rsid w:val="00BD3075"/>
    <w:rsid w:val="00BD51DA"/>
    <w:rsid w:val="00C07521"/>
    <w:rsid w:val="00C50352"/>
    <w:rsid w:val="00C84CE6"/>
    <w:rsid w:val="00CE0B67"/>
    <w:rsid w:val="00CF087C"/>
    <w:rsid w:val="00CF646B"/>
    <w:rsid w:val="00D05BF3"/>
    <w:rsid w:val="00D2250D"/>
    <w:rsid w:val="00D23DC0"/>
    <w:rsid w:val="00D71661"/>
    <w:rsid w:val="00D75C45"/>
    <w:rsid w:val="00D77E91"/>
    <w:rsid w:val="00DA6102"/>
    <w:rsid w:val="00DB60E5"/>
    <w:rsid w:val="00DE34FB"/>
    <w:rsid w:val="00DE60A4"/>
    <w:rsid w:val="00DF6574"/>
    <w:rsid w:val="00E30ADF"/>
    <w:rsid w:val="00E3504A"/>
    <w:rsid w:val="00E509F6"/>
    <w:rsid w:val="00E86772"/>
    <w:rsid w:val="00ED5321"/>
    <w:rsid w:val="00F210BD"/>
    <w:rsid w:val="00F55164"/>
    <w:rsid w:val="00F80E64"/>
    <w:rsid w:val="00FA3A7A"/>
    <w:rsid w:val="00FA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62FD8"/>
  <w14:defaultImageDpi w14:val="300"/>
  <w15:docId w15:val="{5E021AA8-FD87-4504-9750-2C49D977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2630C6"/>
    <w:pPr>
      <w:numPr>
        <w:numId w:val="2"/>
      </w:numPr>
      <w:spacing w:after="60"/>
    </w:p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pPr>
      <w:ind w:left="720"/>
    </w:pPr>
  </w:style>
  <w:style w:type="character" w:customStyle="1" w:styleId="Job">
    <w:name w:val="Job"/>
    <w:basedOn w:val="DefaultParagraphFont"/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styleId="BalloonText">
    <w:name w:val="Balloon Text"/>
    <w:basedOn w:val="Normal"/>
    <w:semiHidden/>
    <w:rsid w:val="00F55164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character" w:styleId="Hyperlink">
    <w:name w:val="Hyperlink"/>
    <w:rsid w:val="00D716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3A7A"/>
    <w:pPr>
      <w:ind w:left="720"/>
      <w:contextualSpacing/>
    </w:pPr>
  </w:style>
  <w:style w:type="paragraph" w:styleId="Revision">
    <w:name w:val="Revision"/>
    <w:hidden/>
    <w:uiPriority w:val="99"/>
    <w:semiHidden/>
    <w:rsid w:val="00FA3A7A"/>
    <w:rPr>
      <w:rFonts w:ascii="Garamond" w:hAnsi="Garamond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ucerech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4F60262C-F8EE-4A00-946A-AC7C4B7A0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 Resume</Template>
  <TotalTime>1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>Microsoft Corp.</Company>
  <LinksUpToDate>false</LinksUpToDate>
  <CharactersWithSpaces>2120</CharactersWithSpaces>
  <SharedDoc>false</SharedDoc>
  <HLinks>
    <vt:vector size="6" baseType="variant">
      <vt:variant>
        <vt:i4>1572954</vt:i4>
      </vt:variant>
      <vt:variant>
        <vt:i4>0</vt:i4>
      </vt:variant>
      <vt:variant>
        <vt:i4>0</vt:i4>
      </vt:variant>
      <vt:variant>
        <vt:i4>5</vt:i4>
      </vt:variant>
      <vt:variant>
        <vt:lpwstr>mailto:brucerecht@gmail.com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subject/>
  <dc:creator>Carrie Pasch</dc:creator>
  <cp:keywords/>
  <dc:description/>
  <cp:lastModifiedBy>Noah Parker</cp:lastModifiedBy>
  <cp:revision>2</cp:revision>
  <cp:lastPrinted>2015-08-30T20:18:00Z</cp:lastPrinted>
  <dcterms:created xsi:type="dcterms:W3CDTF">2017-01-08T17:54:00Z</dcterms:created>
  <dcterms:modified xsi:type="dcterms:W3CDTF">2017-01-08T17:54:00Z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